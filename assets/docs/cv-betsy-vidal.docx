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5812"/>
        <w:gridCol w:w="4510"/>
      </w:tblGrid>
      <w:tr w:rsidR="004A7542" w:rsidRPr="00A85B6F" w:rsidTr="002127E9">
        <w:trPr>
          <w:jc w:val="center"/>
        </w:trPr>
        <w:tc>
          <w:tcPr>
            <w:tcW w:w="5812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797"/>
            </w:tblGrid>
            <w:tr w:rsidR="004A7542" w:rsidRPr="00A85B6F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BE1953" w:rsidRPr="007C7F88" w:rsidRDefault="00BE1953" w:rsidP="00BE1953">
                  <w:pPr>
                    <w:pStyle w:val="Ttulo1"/>
                    <w:rPr>
                      <w:u w:val="single"/>
                    </w:rPr>
                  </w:pPr>
                  <w:r>
                    <w:t>ACERCA DE MÍ</w:t>
                  </w:r>
                </w:p>
                <w:p w:rsidR="004A7542" w:rsidRPr="00A85B6F" w:rsidRDefault="007C7F88" w:rsidP="007C7F88">
                  <w:pPr>
                    <w:pStyle w:val="Ttulo2"/>
                    <w:jc w:val="both"/>
                  </w:pPr>
                  <w:r w:rsidRPr="007C7F88">
                    <w:t>Soy una apasiona por crear productos tecnológicos y estar en constante aprendizaje. Actualmente soy front-end Developer de Laboratoria, y aspiro a ser full-stack en el futuro. Tengo conocimientos en diseño</w:t>
                  </w:r>
                  <w:r>
                    <w:t xml:space="preserve"> y desarrollo de proyectos web.</w:t>
                  </w:r>
                </w:p>
              </w:tc>
            </w:tr>
            <w:tr w:rsidR="004A7542" w:rsidRPr="00A85B6F" w:rsidTr="004D5633">
              <w:trPr>
                <w:trHeight w:val="919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2127E9" w:rsidP="00346ED4">
                  <w:pPr>
                    <w:pStyle w:val="Ttulo1"/>
                  </w:pPr>
                  <w:r>
                    <w:t>Habilidades</w:t>
                  </w:r>
                </w:p>
                <w:p w:rsidR="001A6CCF" w:rsidRPr="001A6CCF" w:rsidRDefault="004E7323" w:rsidP="001A6CCF">
                  <w:pPr>
                    <w:pStyle w:val="Ttulo2"/>
                    <w:jc w:val="both"/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</w:pPr>
                  <w:r>
                    <w:t>Diseño web</w:t>
                  </w:r>
                </w:p>
                <w:p w:rsidR="001A6CCF" w:rsidRPr="001A6CCF" w:rsidRDefault="001A6CCF" w:rsidP="001A6CCF">
                  <w:pPr>
                    <w:pStyle w:val="Ttulo2"/>
                    <w:jc w:val="both"/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</w:pPr>
                  <w:r w:rsidRPr="001A6CCF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Implementando las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 xml:space="preserve"> </w:t>
                  </w:r>
                  <w:r w:rsidRPr="001A6CCF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tecnologías HTML5, CSS3 y</w:t>
                  </w:r>
                </w:p>
                <w:p w:rsidR="001A6CCF" w:rsidRDefault="001A6CCF" w:rsidP="001A6CCF">
                  <w:pPr>
                    <w:pStyle w:val="Ttulo2"/>
                    <w:jc w:val="both"/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</w:pPr>
                  <w:r w:rsidRPr="001A6CCF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Javascript.</w:t>
                  </w:r>
                </w:p>
                <w:p w:rsidR="004E7323" w:rsidRPr="001A6CCF" w:rsidRDefault="004E7323" w:rsidP="004E7323">
                  <w:pPr>
                    <w:pStyle w:val="Ttulo2"/>
                    <w:jc w:val="both"/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</w:pPr>
                  <w:r>
                    <w:t>Diseño responsivo</w:t>
                  </w:r>
                </w:p>
                <w:p w:rsidR="001A6CCF" w:rsidRPr="001A6CCF" w:rsidRDefault="001A6CCF" w:rsidP="001A6CCF">
                  <w:pPr>
                    <w:pStyle w:val="Ttulo2"/>
                    <w:jc w:val="both"/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</w:pPr>
                  <w:r w:rsidRPr="001A6CCF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Manejando frameworks como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 xml:space="preserve"> </w:t>
                  </w:r>
                  <w:r w:rsidRPr="001A6CCF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Bootstrap y Materialize.</w:t>
                  </w:r>
                </w:p>
                <w:p w:rsidR="004E7323" w:rsidRPr="001A6CCF" w:rsidRDefault="004E7323" w:rsidP="004E7323">
                  <w:pPr>
                    <w:pStyle w:val="Ttulo2"/>
                    <w:jc w:val="both"/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</w:pPr>
                  <w:r>
                    <w:t>Integración de API’S</w:t>
                  </w:r>
                </w:p>
                <w:p w:rsidR="001A6CCF" w:rsidRPr="001A6CCF" w:rsidRDefault="001A6CCF" w:rsidP="001A6CCF">
                  <w:pPr>
                    <w:pStyle w:val="Ttulo2"/>
                    <w:jc w:val="both"/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</w:pPr>
                  <w:r w:rsidRPr="001A6CCF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Uso de jQuery, Ajax y Promises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 xml:space="preserve"> </w:t>
                  </w:r>
                  <w:r w:rsidRPr="001A6CCF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para la comunicación con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 xml:space="preserve"> </w:t>
                  </w:r>
                  <w:r w:rsidRPr="001A6CCF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API's.</w:t>
                  </w:r>
                </w:p>
                <w:p w:rsidR="004E7323" w:rsidRDefault="004E7323" w:rsidP="001A6CCF">
                  <w:pPr>
                    <w:pStyle w:val="Ttulo2"/>
                    <w:jc w:val="both"/>
                  </w:pPr>
                  <w:r>
                    <w:t>Administración de aplicaciones</w:t>
                  </w:r>
                </w:p>
                <w:p w:rsidR="001A6CCF" w:rsidRPr="001A6CCF" w:rsidRDefault="004E7323" w:rsidP="001A6CCF">
                  <w:pPr>
                    <w:pStyle w:val="Ttulo2"/>
                    <w:jc w:val="both"/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Manejo</w:t>
                  </w:r>
                  <w:r w:rsidR="001A6CCF" w:rsidRPr="001A6CCF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 xml:space="preserve"> 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de la plataforma de desarrollo</w:t>
                  </w:r>
                  <w:r w:rsidR="00D6688D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 xml:space="preserve"> </w:t>
                  </w:r>
                  <w:r w:rsidR="00D6688D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firebase</w:t>
                  </w:r>
                  <w:r w:rsidR="00D6688D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,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 xml:space="preserve"> para </w:t>
                  </w:r>
                  <w:r w:rsidRPr="004E7323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aplicaciones web y aplicaciones móviles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.</w:t>
                  </w:r>
                </w:p>
                <w:p w:rsidR="004E7323" w:rsidRPr="001A6CCF" w:rsidRDefault="004E7323" w:rsidP="004E7323">
                  <w:pPr>
                    <w:pStyle w:val="Ttulo2"/>
                    <w:jc w:val="both"/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</w:pPr>
                  <w:r>
                    <w:t>Metodología Ágil (Scrum)</w:t>
                  </w:r>
                </w:p>
                <w:p w:rsidR="00D6688D" w:rsidRPr="00D6688D" w:rsidRDefault="001A6CCF" w:rsidP="00AA6F30">
                  <w:pPr>
                    <w:pStyle w:val="Ttulo2"/>
                    <w:jc w:val="both"/>
                  </w:pPr>
                  <w:r w:rsidRPr="001A6CCF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Aplicación en el proceso de</w:t>
                  </w:r>
                  <w:r w:rsidR="004E7323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 xml:space="preserve"> proyectos.</w:t>
                  </w:r>
                </w:p>
                <w:p w:rsidR="004A7542" w:rsidRPr="00A85B6F" w:rsidRDefault="00CF4E52" w:rsidP="001A6CCF">
                  <w:pPr>
                    <w:pStyle w:val="Ttulo1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EB64317024DD41BDBCFAC7198461913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bookmarkStart w:id="0" w:name="_GoBack"/>
                      <w:r w:rsidR="004A7542" w:rsidRPr="00A85B6F">
                        <w:rPr>
                          <w:lang w:bidi="es-ES"/>
                        </w:rPr>
                        <w:t>Educación</w:t>
                      </w:r>
                      <w:bookmarkEnd w:id="0"/>
                    </w:sdtContent>
                  </w:sdt>
                </w:p>
                <w:p w:rsidR="001A6CCF" w:rsidRDefault="002127E9" w:rsidP="001A6CCF">
                  <w:pPr>
                    <w:pStyle w:val="Ttulo2"/>
                    <w:rPr>
                      <w:lang w:bidi="es-ES"/>
                    </w:rPr>
                  </w:pPr>
                  <w:r>
                    <w:t>Front-end Developer</w:t>
                  </w:r>
                  <w:r>
                    <w:rPr>
                      <w:lang w:bidi="es-ES"/>
                    </w:rPr>
                    <w:t xml:space="preserve"> | Laboratoria</w:t>
                  </w:r>
                  <w:r w:rsidR="001A6CCF" w:rsidRPr="005B0E81">
                    <w:rPr>
                      <w:lang w:bidi="es-ES"/>
                    </w:rPr>
                    <w:t>| </w:t>
                  </w:r>
                </w:p>
                <w:p w:rsidR="002127E9" w:rsidRDefault="001A6CCF" w:rsidP="001A6CCF">
                  <w:pPr>
                    <w:pStyle w:val="Ttulo2"/>
                  </w:pPr>
                  <w:r>
                    <w:t>o</w:t>
                  </w:r>
                  <w:r w:rsidR="002127E9">
                    <w:t xml:space="preserve">ctubre 2017 - </w:t>
                  </w:r>
                  <w:r>
                    <w:t>marzo</w:t>
                  </w:r>
                  <w:r w:rsidR="002127E9">
                    <w:t xml:space="preserve"> 201</w:t>
                  </w:r>
                  <w:r w:rsidR="002127E9">
                    <w:t>8</w:t>
                  </w:r>
                  <w:r w:rsidR="002127E9">
                    <w:t xml:space="preserve"> </w:t>
                  </w:r>
                </w:p>
                <w:p w:rsidR="004A7542" w:rsidRPr="00A85B6F" w:rsidRDefault="002127E9" w:rsidP="004D5633">
                  <w:pPr>
                    <w:jc w:val="both"/>
                  </w:pPr>
                  <w:r>
                    <w:t>Bootcamp de Desarrollo Front-End, intensivo durante 6 meses.</w:t>
                  </w:r>
                </w:p>
                <w:p w:rsidR="001A6CCF" w:rsidRDefault="002127E9" w:rsidP="001A6CCF">
                  <w:pPr>
                    <w:pStyle w:val="Ttulo2"/>
                    <w:jc w:val="both"/>
                    <w:rPr>
                      <w:lang w:bidi="es-ES"/>
                    </w:rPr>
                  </w:pPr>
                  <w:r>
                    <w:t xml:space="preserve">              Ingeniería Industrial</w:t>
                  </w:r>
                  <w:r w:rsidR="001A6CCF">
                    <w:t xml:space="preserve"> </w:t>
                  </w:r>
                  <w:r w:rsidR="001A6CCF">
                    <w:rPr>
                      <w:lang w:bidi="es-ES"/>
                    </w:rPr>
                    <w:t xml:space="preserve">| </w:t>
                  </w:r>
                  <w:r>
                    <w:rPr>
                      <w:lang w:bidi="es-ES"/>
                    </w:rPr>
                    <w:t>UNFV</w:t>
                  </w:r>
                  <w:r w:rsidR="001A6CCF">
                    <w:rPr>
                      <w:lang w:bidi="es-ES"/>
                    </w:rPr>
                    <w:t xml:space="preserve"> |</w:t>
                  </w:r>
                </w:p>
                <w:p w:rsidR="001A6CCF" w:rsidRDefault="001A6CCF" w:rsidP="001A6CCF">
                  <w:pPr>
                    <w:pStyle w:val="Ttulo2"/>
                    <w:jc w:val="both"/>
                  </w:pPr>
                  <w:r>
                    <w:rPr>
                      <w:lang w:bidi="es-ES"/>
                    </w:rPr>
                    <w:t xml:space="preserve">                  </w:t>
                  </w:r>
                  <w:r>
                    <w:t>abril</w:t>
                  </w:r>
                  <w:r>
                    <w:t xml:space="preserve"> 201</w:t>
                  </w:r>
                  <w:r>
                    <w:t>4</w:t>
                  </w:r>
                  <w:r>
                    <w:t xml:space="preserve"> - </w:t>
                  </w:r>
                  <w:r>
                    <w:t>setiembre</w:t>
                  </w:r>
                  <w:r>
                    <w:t xml:space="preserve"> 201</w:t>
                  </w:r>
                  <w:r>
                    <w:t>7</w:t>
                  </w:r>
                  <w:r>
                    <w:t xml:space="preserve"> </w:t>
                  </w:r>
                </w:p>
                <w:p w:rsidR="004A7542" w:rsidRPr="00A85B6F" w:rsidRDefault="004D5633" w:rsidP="004D5633">
                  <w:pPr>
                    <w:jc w:val="both"/>
                  </w:pPr>
                  <w:r>
                    <w:t xml:space="preserve">Carrera Profesional </w:t>
                  </w:r>
                  <w:r>
                    <w:t xml:space="preserve">que </w:t>
                  </w:r>
                  <w:r w:rsidRPr="004D5633">
                    <w:t>se encarga de implementar procesos de producción y llevar a cabo proyectos que permitan el desarrollo de las actividades de</w:t>
                  </w:r>
                  <w:r>
                    <w:t xml:space="preserve"> forma productiva y eficiente.</w:t>
                  </w:r>
                </w:p>
              </w:tc>
            </w:tr>
          </w:tbl>
          <w:p w:rsidR="004A7542" w:rsidRPr="00A85B6F" w:rsidRDefault="004A7542" w:rsidP="00346ED4"/>
        </w:tc>
        <w:tc>
          <w:tcPr>
            <w:tcW w:w="4510" w:type="dxa"/>
            <w:tcBorders>
              <w:left w:val="single" w:sz="12" w:space="0" w:color="FFD556" w:themeColor="accent1"/>
            </w:tcBorders>
          </w:tcPr>
          <w:tbl>
            <w:tblPr>
              <w:tblW w:w="4386" w:type="dxa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386"/>
            </w:tblGrid>
            <w:tr w:rsidR="004A7542" w:rsidRPr="00A85B6F" w:rsidTr="00D463F0">
              <w:trPr>
                <w:trHeight w:hRule="exact" w:val="369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Default="00BE1953" w:rsidP="00BE1953">
                  <w:pPr>
                    <w:pStyle w:val="Ttulo1"/>
                    <w:jc w:val="both"/>
                  </w:pPr>
                  <w:r>
                    <w:t>RECONOCIMIENTOS</w:t>
                  </w:r>
                </w:p>
                <w:p w:rsidR="00BE1953" w:rsidRDefault="00BE1953" w:rsidP="00BE1953">
                  <w:pPr>
                    <w:jc w:val="left"/>
                  </w:pPr>
                  <w:r>
                    <w:t>EN LABORATORIA:</w:t>
                  </w:r>
                </w:p>
                <w:p w:rsidR="00BE1953" w:rsidRDefault="002127E9" w:rsidP="002127E9">
                  <w:pPr>
                    <w:jc w:val="both"/>
                  </w:pPr>
                  <w:r>
                    <w:t xml:space="preserve">- </w:t>
                  </w:r>
                  <w:r w:rsidR="00AA6F30">
                    <w:t>Miembro de los</w:t>
                  </w:r>
                  <w:r w:rsidR="00BE1953">
                    <w:t xml:space="preserve"> 5 mejores</w:t>
                  </w:r>
                  <w:r w:rsidR="00AA6F30">
                    <w:t xml:space="preserve"> puestos</w:t>
                  </w:r>
                  <w:r w:rsidR="00BE1953">
                    <w:t>.</w:t>
                  </w:r>
                </w:p>
                <w:p w:rsidR="00BE1953" w:rsidRDefault="002127E9" w:rsidP="00BE1953">
                  <w:pPr>
                    <w:jc w:val="both"/>
                  </w:pPr>
                  <w:r>
                    <w:t xml:space="preserve">- </w:t>
                  </w:r>
                  <w:r w:rsidR="00AA6F30">
                    <w:t xml:space="preserve">Elegida como la más proactiva por   realizar </w:t>
                  </w:r>
                  <w:r w:rsidR="00BE1953" w:rsidRPr="00BE1953">
                    <w:t xml:space="preserve">más de lo que </w:t>
                  </w:r>
                  <w:r w:rsidR="00D463F0">
                    <w:t>m</w:t>
                  </w:r>
                  <w:r w:rsidR="00BE1953" w:rsidRPr="00BE1953">
                    <w:t>e pedían</w:t>
                  </w:r>
                  <w:r w:rsidR="00AA6F30">
                    <w:t xml:space="preserve"> en el primer sprint</w:t>
                  </w:r>
                  <w:r w:rsidR="00BE1953">
                    <w:t>.</w:t>
                  </w:r>
                </w:p>
                <w:p w:rsidR="00E10171" w:rsidRPr="00E10171" w:rsidRDefault="002127E9" w:rsidP="00AA6F30">
                  <w:pPr>
                    <w:pStyle w:val="Ttulo2"/>
                    <w:jc w:val="both"/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- Mi squad ganó a mejo</w:t>
                  </w:r>
                  <w:r w:rsidR="00D6688D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r squad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 xml:space="preserve"> </w:t>
                  </w:r>
                  <w:r w:rsidR="00BE1953" w:rsidRPr="00BE1953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por acumular más pu</w:t>
                  </w:r>
                  <w:r w:rsidR="00AA6F30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ntos y cumplir con el objetivo del sprint</w:t>
                  </w:r>
                  <w:r w:rsidR="00BE1953">
                    <w:rPr>
                      <w:rFonts w:asciiTheme="minorHAnsi" w:eastAsiaTheme="minorHAnsi" w:hAnsiTheme="minorHAnsi" w:cstheme="minorBidi"/>
                      <w:b w:val="0"/>
                      <w:szCs w:val="22"/>
                    </w:rPr>
                    <w:t>.</w:t>
                  </w:r>
                </w:p>
              </w:tc>
            </w:tr>
            <w:tr w:rsidR="004A7542" w:rsidRPr="00A85B6F" w:rsidTr="00D463F0">
              <w:trPr>
                <w:trHeight w:val="305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743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758"/>
                    <w:gridCol w:w="1985"/>
                  </w:tblGrid>
                  <w:tr w:rsidR="004A7542" w:rsidRPr="00A85B6F" w:rsidTr="00D463F0">
                    <w:trPr>
                      <w:trHeight w:val="561"/>
                    </w:trPr>
                    <w:tc>
                      <w:tcPr>
                        <w:tcW w:w="1758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3C2F89" w:rsidP="00346ED4">
                        <w:pPr>
                          <w:pStyle w:val="Grfico"/>
                        </w:pPr>
                        <w:r>
                          <w:rPr>
                            <w:noProof/>
                            <w:lang w:eastAsia="es-PE"/>
                          </w:rPr>
                          <w:drawing>
                            <wp:anchor distT="0" distB="0" distL="114300" distR="114300" simplePos="0" relativeHeight="251661312" behindDoc="0" locked="0" layoutInCell="1" allowOverlap="1" wp14:anchorId="1000B2C7" wp14:editId="05D737B7">
                              <wp:simplePos x="0" y="0"/>
                              <wp:positionH relativeFrom="column">
                                <wp:posOffset>398559</wp:posOffset>
                              </wp:positionH>
                              <wp:positionV relativeFrom="paragraph">
                                <wp:posOffset>96520</wp:posOffset>
                              </wp:positionV>
                              <wp:extent cx="228600" cy="162470"/>
                              <wp:effectExtent l="0" t="0" r="0" b="9525"/>
                              <wp:wrapNone/>
                              <wp:docPr id="5" name="Imagen 5" descr="Resultado de imagen para CORREO 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Resultado de imagen para CORREO 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10800000" flipV="1">
                                        <a:off x="0" y="0"/>
                                        <a:ext cx="228600" cy="162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noProof/>
                            <w:lang w:val="es-PE" w:eastAsia="es-PE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2C811C88" wp14:editId="703057F5">
                                  <wp:extent cx="329184" cy="329184"/>
                                  <wp:effectExtent l="0" t="0" r="0" b="0"/>
                                  <wp:docPr id="7" name="Elipse 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29184" cy="32918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oval w14:anchorId="45E2B9EE" id="Elipse 7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" fillcolor="#ffd556 [3204]" stroked="f" strokeweight="1pt">
                                  <v:stroke joinstyle="miter"/>
                                  <w10:anchorlock/>
                                </v:oval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85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3C2F89" w:rsidP="00346ED4">
                        <w:pPr>
                          <w:pStyle w:val="Grfico"/>
                        </w:pPr>
                        <w:r>
                          <w:rPr>
                            <w:noProof/>
                            <w:lang w:eastAsia="es-PE"/>
                          </w:rPr>
                          <w:drawing>
                            <wp:anchor distT="0" distB="0" distL="114300" distR="114300" simplePos="0" relativeHeight="251660288" behindDoc="0" locked="0" layoutInCell="1" allowOverlap="1" wp14:anchorId="09AB47F2" wp14:editId="0AF3BECC">
                              <wp:simplePos x="0" y="0"/>
                              <wp:positionH relativeFrom="column">
                                <wp:posOffset>486824</wp:posOffset>
                              </wp:positionH>
                              <wp:positionV relativeFrom="paragraph">
                                <wp:posOffset>95885</wp:posOffset>
                              </wp:positionV>
                              <wp:extent cx="212993" cy="163295"/>
                              <wp:effectExtent l="0" t="0" r="0" b="8255"/>
                              <wp:wrapNone/>
                              <wp:docPr id="4" name="Imagen 4" descr="Imagen relacion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Imagen relacion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212993" cy="1632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noProof/>
                            <w:lang w:val="es-PE" w:eastAsia="es-PE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43EB4E35" wp14:editId="352426A3">
                                  <wp:extent cx="329184" cy="329184"/>
                                  <wp:effectExtent l="0" t="0" r="0" b="0"/>
                                  <wp:docPr id="2" name="Elipse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29184" cy="32918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oval w14:anchorId="695BB644" id="Elipse 2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" fillcolor="#ffd556 [3204]" stroked="f" strokeweight="1pt">
                                  <v:stroke joinstyle="miter"/>
                                  <w10:anchorlock/>
                                </v:oval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AA6F30">
                    <w:trPr>
                      <w:trHeight w:val="731"/>
                    </w:trPr>
                    <w:tc>
                      <w:tcPr>
                        <w:tcW w:w="1758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4A287E" w:rsidP="00D463F0">
                        <w:r>
                          <w:t>ing.betsyvies</w:t>
                        </w:r>
                        <w:r>
                          <w:rPr>
                            <w:rFonts w:ascii="Arial" w:hAnsi="Arial" w:cs="Arial"/>
                            <w:color w:val="545454"/>
                            <w:shd w:val="clear" w:color="auto" w:fill="FFFFFF"/>
                          </w:rPr>
                          <w:t>@</w:t>
                        </w:r>
                        <w:r>
                          <w:rPr>
                            <w:rFonts w:ascii="Arial" w:hAnsi="Arial" w:cs="Arial"/>
                            <w:color w:val="545454"/>
                            <w:shd w:val="clear" w:color="auto" w:fill="FFFFFF"/>
                          </w:rPr>
                          <w:t>gmail.com</w:t>
                        </w:r>
                      </w:p>
                    </w:tc>
                    <w:tc>
                      <w:tcPr>
                        <w:tcW w:w="1985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4A287E" w:rsidP="004A287E">
                        <w:r>
                          <w:t>987045641</w:t>
                        </w:r>
                      </w:p>
                    </w:tc>
                  </w:tr>
                  <w:tr w:rsidR="004A7542" w:rsidRPr="00A85B6F" w:rsidTr="00D463F0">
                    <w:trPr>
                      <w:trHeight w:val="561"/>
                    </w:trPr>
                    <w:tc>
                      <w:tcPr>
                        <w:tcW w:w="1758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3C2F89" w:rsidP="00346ED4">
                        <w:pPr>
                          <w:pStyle w:val="Grfico"/>
                        </w:pPr>
                        <w:r>
                          <w:rPr>
                            <w:noProof/>
                            <w:lang w:eastAsia="es-PE"/>
                          </w:rPr>
                          <w:drawing>
                            <wp:anchor distT="0" distB="0" distL="114300" distR="114300" simplePos="0" relativeHeight="251659264" behindDoc="0" locked="0" layoutInCell="1" allowOverlap="1" wp14:anchorId="46EB1DD2" wp14:editId="44E3DCA0">
                              <wp:simplePos x="0" y="0"/>
                              <wp:positionH relativeFrom="column">
                                <wp:posOffset>350520</wp:posOffset>
                              </wp:positionH>
                              <wp:positionV relativeFrom="paragraph">
                                <wp:posOffset>37879</wp:posOffset>
                              </wp:positionV>
                              <wp:extent cx="323850" cy="259080"/>
                              <wp:effectExtent l="0" t="0" r="0" b="7620"/>
                              <wp:wrapNone/>
                              <wp:docPr id="24" name="Imagen 24" descr="Imagen relacion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Imagen relacion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850" cy="2590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noProof/>
                            <w:lang w:val="es-PE" w:eastAsia="es-PE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7493D012" wp14:editId="65A23C98">
                                  <wp:extent cx="329184" cy="329184"/>
                                  <wp:effectExtent l="0" t="0" r="0" b="0"/>
                                  <wp:docPr id="10" name="Elipse 1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29184" cy="32918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oval w14:anchorId="032C508C" id="Elipse 10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" fillcolor="#ffd556 [3204]" stroked="f" strokeweight="1pt">
                                  <v:stroke joinstyle="miter"/>
                                  <w10:anchorlock/>
                                </v:oval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85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D463F0" w:rsidP="00346ED4">
                        <w:pPr>
                          <w:pStyle w:val="Grfico"/>
                        </w:pPr>
                        <w:r>
                          <w:rPr>
                            <w:noProof/>
                            <w:lang w:eastAsia="es-PE"/>
                          </w:rPr>
                          <w:drawing>
                            <wp:anchor distT="0" distB="0" distL="114300" distR="114300" simplePos="0" relativeHeight="251662336" behindDoc="0" locked="0" layoutInCell="1" allowOverlap="1" wp14:anchorId="1BFB8F61" wp14:editId="1CB82EE4">
                              <wp:simplePos x="0" y="0"/>
                              <wp:positionH relativeFrom="column">
                                <wp:posOffset>481330</wp:posOffset>
                              </wp:positionH>
                              <wp:positionV relativeFrom="paragraph">
                                <wp:posOffset>58420</wp:posOffset>
                              </wp:positionV>
                              <wp:extent cx="219075" cy="219075"/>
                              <wp:effectExtent l="0" t="0" r="9525" b="9525"/>
                              <wp:wrapNone/>
                              <wp:docPr id="6" name="Imagen 6" descr="Resultado de imagen para GITHUB 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Resultado de imagen para GITHUB 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7C7F88">
                          <w:rPr>
                            <w:noProof/>
                            <w:lang w:val="es-PE" w:eastAsia="es-PE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60EBB293" wp14:editId="4D2E91C2">
                                  <wp:extent cx="329184" cy="329184"/>
                                  <wp:effectExtent l="0" t="0" r="0" b="0"/>
                                  <wp:docPr id="22" name="Elipse 2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29184" cy="32918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oval w14:anchorId="766DBD3A" id="Elipse 22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" fillcolor="#ffd556 [3204]" stroked="f" strokeweight="1pt">
                                  <v:stroke joinstyle="miter"/>
                                  <w10:anchorlock/>
                                </v:oval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D463F0">
                    <w:trPr>
                      <w:trHeight w:val="80"/>
                    </w:trPr>
                    <w:tc>
                      <w:tcPr>
                        <w:tcW w:w="1758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4A287E" w:rsidP="00346ED4">
                        <w:r w:rsidRPr="004A287E">
                          <w:t>https://www.linkedin.com/in/betsyvies/</w:t>
                        </w:r>
                      </w:p>
                    </w:tc>
                    <w:tc>
                      <w:tcPr>
                        <w:tcW w:w="1985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4A287E" w:rsidP="004A287E">
                        <w:r w:rsidRPr="004A287E">
                          <w:t>https://github.com/betsyvies</w:t>
                        </w:r>
                      </w:p>
                    </w:tc>
                  </w:tr>
                </w:tbl>
                <w:p w:rsidR="004A7542" w:rsidRPr="00A85B6F" w:rsidRDefault="004A7542" w:rsidP="00BE1953"/>
              </w:tc>
            </w:tr>
            <w:tr w:rsidR="004A7542" w:rsidRPr="00A85B6F" w:rsidTr="00D463F0">
              <w:trPr>
                <w:trHeight w:val="288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4E7323" w:rsidP="004A7542">
                  <w:pPr>
                    <w:pStyle w:val="Ttulo1"/>
                  </w:pPr>
                  <w:r>
                    <w:t>VOLuntariado y liderazgo</w:t>
                  </w:r>
                </w:p>
                <w:p w:rsidR="004E7323" w:rsidRDefault="004E7323" w:rsidP="003C2F89">
                  <w:pPr>
                    <w:pStyle w:val="Ttulo2"/>
                    <w:jc w:val="both"/>
                  </w:pPr>
                  <w:r>
                    <w:t>Miembro</w:t>
                  </w:r>
                  <w:r w:rsidR="003C2F89">
                    <w:t xml:space="preserve"> de la </w:t>
                  </w:r>
                  <w:r>
                    <w:t>sección estudiantil de dirección de proyectos</w:t>
                  </w:r>
                  <w:r w:rsidR="00AA6F30">
                    <w:t xml:space="preserve"> en</w:t>
                  </w:r>
                  <w:r w:rsidR="00AA6F30">
                    <w:t xml:space="preserve"> la UNFV, la cual busca generar un impacto positivo en la sociedad mediante la gestión de proyectos.</w:t>
                  </w:r>
                </w:p>
                <w:p w:rsidR="004E7323" w:rsidRDefault="003C2F89" w:rsidP="003C2F89">
                  <w:pPr>
                    <w:pStyle w:val="Ttulo2"/>
                    <w:jc w:val="both"/>
                  </w:pPr>
                  <w:r>
                    <w:t xml:space="preserve">- </w:t>
                  </w:r>
                  <w:r w:rsidR="004E7323">
                    <w:t>Directora de proyecto (Taller de Scrum y metodologías ágiles) - 2016</w:t>
                  </w:r>
                </w:p>
                <w:p w:rsidR="004A7542" w:rsidRPr="00A85B6F" w:rsidRDefault="003C2F89" w:rsidP="003C2F89">
                  <w:pPr>
                    <w:pStyle w:val="Ttulo2"/>
                    <w:jc w:val="both"/>
                  </w:pPr>
                  <w:r>
                    <w:t xml:space="preserve">- </w:t>
                  </w:r>
                  <w:r w:rsidR="004E7323">
                    <w:t>Directora de proyecto (Club de conversación en Inglés II) - 2017</w:t>
                  </w:r>
                </w:p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Sinespaciado"/>
      </w:pPr>
    </w:p>
    <w:sectPr w:rsidR="00EC26A6" w:rsidRPr="00EC26A6" w:rsidSect="0019209E">
      <w:footerReference w:type="default" r:id="rId11"/>
      <w:headerReference w:type="first" r:id="rId12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E52" w:rsidRDefault="00CF4E52" w:rsidP="004A7542">
      <w:pPr>
        <w:spacing w:after="0" w:line="240" w:lineRule="auto"/>
      </w:pPr>
      <w:r>
        <w:separator/>
      </w:r>
    </w:p>
  </w:endnote>
  <w:endnote w:type="continuationSeparator" w:id="0">
    <w:p w:rsidR="00CF4E52" w:rsidRDefault="00CF4E52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D5633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E52" w:rsidRDefault="00CF4E52" w:rsidP="004A7542">
      <w:pPr>
        <w:spacing w:after="0" w:line="240" w:lineRule="auto"/>
      </w:pPr>
      <w:r>
        <w:separator/>
      </w:r>
    </w:p>
  </w:footnote>
  <w:footnote w:type="continuationSeparator" w:id="0">
    <w:p w:rsidR="00CF4E52" w:rsidRDefault="00CF4E52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FB" w:rsidRDefault="00CF4E52">
    <w:pPr>
      <w:pStyle w:val="Encabezado"/>
    </w:pPr>
    <w:sdt>
      <w:sdtPr>
        <w:alias w:val="Escriba su nombre:"/>
        <w:tag w:val="Escriba su nombre:"/>
        <w:id w:val="1764105439"/>
        <w:placeholder>
          <w:docPart w:val="4E94BF638416420983880148AF4B3E5C"/>
        </w:placeholder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 w:multiLine="1"/>
      </w:sdtPr>
      <w:sdtEndPr/>
      <w:sdtContent/>
    </w:sdt>
    <w:r w:rsidR="007C7F88">
      <w:t>Betsy VIDAL ESPINOZA</w:t>
    </w:r>
  </w:p>
  <w:p w:rsidR="00BE1953" w:rsidRPr="00BE1953" w:rsidRDefault="00BE1953">
    <w:pPr>
      <w:pStyle w:val="Encabezado"/>
      <w:rPr>
        <w:sz w:val="28"/>
        <w:szCs w:val="28"/>
      </w:rPr>
    </w:pPr>
    <w:r>
      <w:rPr>
        <w:sz w:val="28"/>
        <w:szCs w:val="28"/>
      </w:rPr>
      <w:t>FRONT-END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834757"/>
    <w:multiLevelType w:val="hybridMultilevel"/>
    <w:tmpl w:val="44E6A9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12"/>
  </w:num>
  <w:num w:numId="5">
    <w:abstractNumId w:val="11"/>
  </w:num>
  <w:num w:numId="6">
    <w:abstractNumId w:val="15"/>
  </w:num>
  <w:num w:numId="7">
    <w:abstractNumId w:val="13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7E"/>
    <w:rsid w:val="000E2111"/>
    <w:rsid w:val="00106AA0"/>
    <w:rsid w:val="0019209E"/>
    <w:rsid w:val="001A6CCF"/>
    <w:rsid w:val="001C292B"/>
    <w:rsid w:val="002127E9"/>
    <w:rsid w:val="002876BB"/>
    <w:rsid w:val="00293B83"/>
    <w:rsid w:val="002D075C"/>
    <w:rsid w:val="00327BD2"/>
    <w:rsid w:val="003C2F89"/>
    <w:rsid w:val="00454034"/>
    <w:rsid w:val="004A287E"/>
    <w:rsid w:val="004A7542"/>
    <w:rsid w:val="004D5633"/>
    <w:rsid w:val="004E7323"/>
    <w:rsid w:val="006A3CE7"/>
    <w:rsid w:val="006C583A"/>
    <w:rsid w:val="006F77C5"/>
    <w:rsid w:val="007C7F88"/>
    <w:rsid w:val="00857F01"/>
    <w:rsid w:val="00954905"/>
    <w:rsid w:val="00AA6F30"/>
    <w:rsid w:val="00B90950"/>
    <w:rsid w:val="00BE1953"/>
    <w:rsid w:val="00BE5F21"/>
    <w:rsid w:val="00CF4E52"/>
    <w:rsid w:val="00D463F0"/>
    <w:rsid w:val="00D60909"/>
    <w:rsid w:val="00D6688D"/>
    <w:rsid w:val="00E10171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76D6FF"/>
  <w15:chartTrackingRefBased/>
  <w15:docId w15:val="{7A2AAF4E-2F74-45E1-B2B3-B66A3524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rrafodelista">
    <w:name w:val="List Paragraph"/>
    <w:basedOn w:val="Normal"/>
    <w:uiPriority w:val="34"/>
    <w:unhideWhenUsed/>
    <w:qFormat/>
    <w:rsid w:val="00BE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0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0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tsyvies\AppData\Roaming\Microsoft\Plantilla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64317024DD41BDBCFAC71984619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17373-82AB-4D86-B062-932BD53D9F62}"/>
      </w:docPartPr>
      <w:docPartBody>
        <w:p w:rsidR="00000000" w:rsidRDefault="00385FD6">
          <w:pPr>
            <w:pStyle w:val="EB64317024DD41BDBCFAC7198461913F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4E94BF638416420983880148AF4B3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BB05E-3AA9-44F8-8230-7C8635339801}"/>
      </w:docPartPr>
      <w:docPartBody>
        <w:p w:rsidR="00000000" w:rsidRDefault="00D76375" w:rsidP="00D76375">
          <w:pPr>
            <w:pStyle w:val="4E94BF638416420983880148AF4B3E5C"/>
          </w:pPr>
          <w:r>
            <w:rPr>
              <w:lang w:bidi="es-ES"/>
            </w:rPr>
            <w:t>Fecha de inicio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75"/>
    <w:rsid w:val="00385FD6"/>
    <w:rsid w:val="00D7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7DCA2C0C494FADA0D60E52B2D9029F">
    <w:name w:val="9D7DCA2C0C494FADA0D60E52B2D9029F"/>
  </w:style>
  <w:style w:type="paragraph" w:customStyle="1" w:styleId="A89C1ADA667541FAAFF85296F474120E">
    <w:name w:val="A89C1ADA667541FAAFF85296F474120E"/>
  </w:style>
  <w:style w:type="paragraph" w:customStyle="1" w:styleId="86D1C6B54DF44A9F9A746EA69955A5B3">
    <w:name w:val="86D1C6B54DF44A9F9A746EA69955A5B3"/>
  </w:style>
  <w:style w:type="paragraph" w:customStyle="1" w:styleId="5B6DB89AB13B4902A775A0D208CFF7C9">
    <w:name w:val="5B6DB89AB13B4902A775A0D208CFF7C9"/>
  </w:style>
  <w:style w:type="paragraph" w:customStyle="1" w:styleId="81882DD925DF4369AD52D3F40CFBDFEF">
    <w:name w:val="81882DD925DF4369AD52D3F40CFBDFEF"/>
  </w:style>
  <w:style w:type="paragraph" w:customStyle="1" w:styleId="9EFF2D84863245A5AC9BC2B735502CE7">
    <w:name w:val="9EFF2D84863245A5AC9BC2B735502CE7"/>
  </w:style>
  <w:style w:type="paragraph" w:customStyle="1" w:styleId="EC00FF143D3A4647854603AFE955D41D">
    <w:name w:val="EC00FF143D3A4647854603AFE955D41D"/>
  </w:style>
  <w:style w:type="paragraph" w:customStyle="1" w:styleId="3BB66C22EF0A412091F3DEA65D61A877">
    <w:name w:val="3BB66C22EF0A412091F3DEA65D61A877"/>
  </w:style>
  <w:style w:type="paragraph" w:customStyle="1" w:styleId="6F2EBD8B170A4E97A568760DD9D35055">
    <w:name w:val="6F2EBD8B170A4E97A568760DD9D35055"/>
  </w:style>
  <w:style w:type="paragraph" w:customStyle="1" w:styleId="6D57B9F9623C40FE89D1BC90F857F150">
    <w:name w:val="6D57B9F9623C40FE89D1BC90F857F150"/>
  </w:style>
  <w:style w:type="paragraph" w:customStyle="1" w:styleId="82664BDBEFAB41E5B79C36A9DA0887D5">
    <w:name w:val="82664BDBEFAB41E5B79C36A9DA0887D5"/>
  </w:style>
  <w:style w:type="paragraph" w:customStyle="1" w:styleId="C7332E929CBF42B28E0EFB8325C1D9EF">
    <w:name w:val="C7332E929CBF42B28E0EFB8325C1D9EF"/>
  </w:style>
  <w:style w:type="paragraph" w:customStyle="1" w:styleId="E451E865593A423DA05A5E85F19F850D">
    <w:name w:val="E451E865593A423DA05A5E85F19F850D"/>
  </w:style>
  <w:style w:type="paragraph" w:customStyle="1" w:styleId="EB64317024DD41BDBCFAC7198461913F">
    <w:name w:val="EB64317024DD41BDBCFAC7198461913F"/>
  </w:style>
  <w:style w:type="paragraph" w:customStyle="1" w:styleId="E3C1FCA3B96E4981BD430DBA3E6FA6D9">
    <w:name w:val="E3C1FCA3B96E4981BD430DBA3E6FA6D9"/>
  </w:style>
  <w:style w:type="paragraph" w:customStyle="1" w:styleId="1A2282A4EF604E6EBC6C964C1A5677ED">
    <w:name w:val="1A2282A4EF604E6EBC6C964C1A5677ED"/>
  </w:style>
  <w:style w:type="paragraph" w:customStyle="1" w:styleId="3B16072F4C364F438CD08D2A167ECD99">
    <w:name w:val="3B16072F4C364F438CD08D2A167ECD99"/>
  </w:style>
  <w:style w:type="paragraph" w:customStyle="1" w:styleId="32753B6759744FAF8C5BFF1634CA02AE">
    <w:name w:val="32753B6759744FAF8C5BFF1634CA02AE"/>
  </w:style>
  <w:style w:type="paragraph" w:customStyle="1" w:styleId="3A54757B7CD742BC84CD27A25AADFAA2">
    <w:name w:val="3A54757B7CD742BC84CD27A25AADFAA2"/>
  </w:style>
  <w:style w:type="paragraph" w:customStyle="1" w:styleId="DDDE2E21A63B4E62B08B496CF76CF8FE">
    <w:name w:val="DDDE2E21A63B4E62B08B496CF76CF8FE"/>
  </w:style>
  <w:style w:type="paragraph" w:customStyle="1" w:styleId="9EEC935126034C45A7D9BA880FBD45B3">
    <w:name w:val="9EEC935126034C45A7D9BA880FBD45B3"/>
  </w:style>
  <w:style w:type="paragraph" w:customStyle="1" w:styleId="AABCC26E7BF54E0395FFF5E5BB1E216B">
    <w:name w:val="AABCC26E7BF54E0395FFF5E5BB1E216B"/>
  </w:style>
  <w:style w:type="paragraph" w:customStyle="1" w:styleId="C15771E9060C434CAFF48A45E7D3FBB4">
    <w:name w:val="C15771E9060C434CAFF48A45E7D3FBB4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paragraph" w:customStyle="1" w:styleId="A651691463CC4059A0A75AE01B78FF2A">
    <w:name w:val="A651691463CC4059A0A75AE01B78FF2A"/>
  </w:style>
  <w:style w:type="paragraph" w:customStyle="1" w:styleId="1766D7684D1D4285A5A82275BE9871F7">
    <w:name w:val="1766D7684D1D4285A5A82275BE9871F7"/>
  </w:style>
  <w:style w:type="paragraph" w:customStyle="1" w:styleId="DF07D307AD134D68AA024A6612698710">
    <w:name w:val="DF07D307AD134D68AA024A6612698710"/>
  </w:style>
  <w:style w:type="paragraph" w:customStyle="1" w:styleId="B11C0081E6E648B2823F6F7113363FB1">
    <w:name w:val="B11C0081E6E648B2823F6F7113363FB1"/>
  </w:style>
  <w:style w:type="paragraph" w:customStyle="1" w:styleId="53C4C238D43B4E5EA164103992AD322D">
    <w:name w:val="53C4C238D43B4E5EA164103992AD322D"/>
  </w:style>
  <w:style w:type="paragraph" w:customStyle="1" w:styleId="0627053748844BD0AC0857A601434A02">
    <w:name w:val="0627053748844BD0AC0857A601434A02"/>
  </w:style>
  <w:style w:type="paragraph" w:customStyle="1" w:styleId="F135DF3716B0439B90AA9B632B983CE8">
    <w:name w:val="F135DF3716B0439B90AA9B632B983CE8"/>
  </w:style>
  <w:style w:type="paragraph" w:customStyle="1" w:styleId="25135B6C99E242EFAE9451FF50F43BFC">
    <w:name w:val="25135B6C99E242EFAE9451FF50F43BFC"/>
  </w:style>
  <w:style w:type="paragraph" w:customStyle="1" w:styleId="4E94BF638416420983880148AF4B3E5C">
    <w:name w:val="4E94BF638416420983880148AF4B3E5C"/>
    <w:rsid w:val="00D76375"/>
  </w:style>
  <w:style w:type="paragraph" w:customStyle="1" w:styleId="4E478870DB374AB2B87341A829784846">
    <w:name w:val="4E478870DB374AB2B87341A829784846"/>
    <w:rsid w:val="00D763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</Template>
  <TotalTime>1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betsyvies</dc:creator>
  <cp:keywords/>
  <dc:description/>
  <cp:lastModifiedBy>betsyvies</cp:lastModifiedBy>
  <cp:revision>2</cp:revision>
  <cp:lastPrinted>2018-02-19T04:36:00Z</cp:lastPrinted>
  <dcterms:created xsi:type="dcterms:W3CDTF">2018-02-19T04:41:00Z</dcterms:created>
  <dcterms:modified xsi:type="dcterms:W3CDTF">2018-02-19T04:41:00Z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